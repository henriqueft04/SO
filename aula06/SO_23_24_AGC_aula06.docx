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BDF" w:rsidRDefault="00094A63" w:rsidP="001B31A3">
      <w:pPr>
        <w:pStyle w:val="Textbody"/>
        <w:spacing w:after="240" w:line="240" w:lineRule="auto"/>
        <w:jc w:val="center"/>
        <w:rPr>
          <w:rFonts w:ascii="Times New Roman" w:eastAsia="BYVNVQ+NimbusRomNo9L-Regu" w:hAnsi="Times New Roman" w:cs="BYVNVQ+NimbusRomNo9L-Regu"/>
          <w:b/>
          <w:bCs/>
          <w:sz w:val="36"/>
          <w:szCs w:val="36"/>
        </w:rPr>
      </w:pPr>
      <w:r>
        <w:rPr>
          <w:rFonts w:ascii="Times New Roman" w:eastAsia="BYVNVQ+NimbusRomNo9L-Regu" w:hAnsi="Times New Roman" w:cs="BYVNVQ+NimbusRomNo9L-Regu"/>
          <w:b/>
          <w:bCs/>
          <w:sz w:val="36"/>
          <w:szCs w:val="36"/>
        </w:rPr>
        <w:t xml:space="preserve">Aula Prática Nº </w:t>
      </w:r>
      <w:r w:rsidR="00F86009">
        <w:rPr>
          <w:rFonts w:ascii="Times New Roman" w:eastAsia="BYVNVQ+NimbusRomNo9L-Regu" w:hAnsi="Times New Roman" w:cs="BYVNVQ+NimbusRomNo9L-Regu"/>
          <w:b/>
          <w:bCs/>
          <w:sz w:val="36"/>
          <w:szCs w:val="36"/>
        </w:rPr>
        <w:t>6</w:t>
      </w:r>
    </w:p>
    <w:p w:rsidR="00331BDF" w:rsidRPr="008749F3" w:rsidRDefault="00094A63">
      <w:pPr>
        <w:pStyle w:val="Ttulo2"/>
        <w:ind w:left="0"/>
        <w:rPr>
          <w:i w:val="0"/>
          <w:sz w:val="24"/>
          <w:szCs w:val="24"/>
        </w:rPr>
      </w:pPr>
      <w:r w:rsidRPr="008749F3">
        <w:rPr>
          <w:i w:val="0"/>
          <w:sz w:val="24"/>
          <w:szCs w:val="24"/>
        </w:rPr>
        <w:t>Objetivos</w:t>
      </w:r>
    </w:p>
    <w:p w:rsidR="00F86009" w:rsidRDefault="00F86009" w:rsidP="00A71753">
      <w:pPr>
        <w:pStyle w:val="Textbodyindent"/>
        <w:numPr>
          <w:ilvl w:val="0"/>
          <w:numId w:val="28"/>
        </w:numPr>
        <w:spacing w:line="240" w:lineRule="auto"/>
        <w:ind w:left="1344" w:hanging="357"/>
        <w:rPr>
          <w:rFonts w:ascii="Liberation Serif" w:hAnsi="Liberation Serif"/>
          <w:szCs w:val="22"/>
        </w:rPr>
      </w:pPr>
      <w:r>
        <w:rPr>
          <w:rFonts w:ascii="Liberation Serif" w:hAnsi="Liberation Serif"/>
          <w:szCs w:val="22"/>
        </w:rPr>
        <w:t>Acesso a ficheiros de texto</w:t>
      </w:r>
    </w:p>
    <w:p w:rsidR="00F86009" w:rsidRDefault="00F86009" w:rsidP="00A71753">
      <w:pPr>
        <w:pStyle w:val="Textbodyindent"/>
        <w:numPr>
          <w:ilvl w:val="0"/>
          <w:numId w:val="28"/>
        </w:numPr>
        <w:spacing w:line="240" w:lineRule="auto"/>
        <w:rPr>
          <w:rFonts w:ascii="Liberation Serif" w:hAnsi="Liberation Serif"/>
          <w:szCs w:val="22"/>
        </w:rPr>
      </w:pPr>
      <w:r>
        <w:rPr>
          <w:rFonts w:ascii="Liberation Serif" w:hAnsi="Liberation Serif"/>
          <w:szCs w:val="22"/>
        </w:rPr>
        <w:t>Acesso ao conteúdo de directorias</w:t>
      </w:r>
    </w:p>
    <w:p w:rsidR="00331BDF" w:rsidRDefault="00094A63">
      <w:pPr>
        <w:pStyle w:val="Ttulo2"/>
        <w:tabs>
          <w:tab w:val="left" w:pos="2540"/>
        </w:tabs>
        <w:ind w:left="0"/>
        <w:rPr>
          <w:rFonts w:eastAsia="BYVNVQ+NimbusRomNo9L-Regu" w:cs="BYVNVQ+NimbusRomNo9L-Regu"/>
          <w:sz w:val="24"/>
          <w:szCs w:val="24"/>
        </w:rPr>
      </w:pPr>
      <w:r w:rsidRPr="008749F3">
        <w:rPr>
          <w:rFonts w:eastAsia="BYVNVQ+NimbusRomNo9L-Regu" w:cs="BYVNVQ+NimbusRomNo9L-Regu"/>
          <w:i w:val="0"/>
          <w:sz w:val="24"/>
          <w:szCs w:val="24"/>
        </w:rPr>
        <w:t>Guiã</w:t>
      </w:r>
      <w:r w:rsidR="00F86009">
        <w:rPr>
          <w:rFonts w:eastAsia="BYVNVQ+NimbusRomNo9L-Regu" w:cs="BYVNVQ+NimbusRomNo9L-Regu"/>
          <w:i w:val="0"/>
          <w:sz w:val="24"/>
          <w:szCs w:val="24"/>
        </w:rPr>
        <w:t>o</w:t>
      </w:r>
    </w:p>
    <w:p w:rsidR="00F86009" w:rsidRDefault="00F86009" w:rsidP="00A71753">
      <w:pPr>
        <w:pStyle w:val="Questo"/>
        <w:spacing w:after="0"/>
      </w:pPr>
      <w:r>
        <w:t xml:space="preserve">Leia atentamente o código-fonte </w:t>
      </w:r>
      <w:proofErr w:type="spellStart"/>
      <w:r>
        <w:rPr>
          <w:rFonts w:ascii="Courier New" w:hAnsi="Courier New"/>
        </w:rPr>
        <w:t>myCat.c</w:t>
      </w:r>
      <w:proofErr w:type="spellEnd"/>
      <w:r>
        <w:t>.</w:t>
      </w:r>
    </w:p>
    <w:p w:rsidR="00F86009" w:rsidRDefault="00F86009" w:rsidP="00A71753">
      <w:pPr>
        <w:pStyle w:val="Alnea"/>
        <w:spacing w:before="0"/>
      </w:pPr>
      <w:r>
        <w:tab/>
        <w:t>Compile e execute o programa passando-lhe o nome de um ficheiro de texto como argumento e interprete o resultado.</w:t>
      </w:r>
    </w:p>
    <w:p w:rsidR="00F86009" w:rsidRDefault="00F86009" w:rsidP="00F86009">
      <w:pPr>
        <w:pStyle w:val="Alnea"/>
      </w:pPr>
      <w:r>
        <w:tab/>
        <w:t>Altere o programa de modo a garantir o seu funcionamento quando o utilizador passa vários ficheiros como argumentos.</w:t>
      </w:r>
    </w:p>
    <w:p w:rsidR="00F86009" w:rsidRDefault="00F86009" w:rsidP="00F86009">
      <w:pPr>
        <w:pStyle w:val="Alnea"/>
      </w:pPr>
      <w:r>
        <w:tab/>
        <w:t>A</w:t>
      </w:r>
      <w:r w:rsidR="004E00ED">
        <w:t>crescente</w:t>
      </w:r>
      <w:r>
        <w:t xml:space="preserve"> ao programa a capacidade de </w:t>
      </w:r>
      <w:r w:rsidR="004E00ED">
        <w:t>numerar</w:t>
      </w:r>
      <w:r>
        <w:t xml:space="preserve"> </w:t>
      </w:r>
      <w:r w:rsidR="004E00ED">
        <w:t>as</w:t>
      </w:r>
      <w:r>
        <w:t xml:space="preserve"> linha</w:t>
      </w:r>
      <w:r w:rsidR="004E00ED">
        <w:t>s</w:t>
      </w:r>
      <w:r>
        <w:t xml:space="preserve"> impressa</w:t>
      </w:r>
      <w:r w:rsidR="004E00ED">
        <w:t>s</w:t>
      </w:r>
      <w:r>
        <w:t xml:space="preserve"> (isto significa</w:t>
      </w:r>
      <w:r w:rsidR="004E00ED">
        <w:t xml:space="preserve"> que</w:t>
      </w:r>
      <w:r>
        <w:t xml:space="preserve"> cada linha deve ser precedida do número de linhas desde o início</w:t>
      </w:r>
      <w:r w:rsidR="004E00ED">
        <w:t xml:space="preserve"> do ficheiro)</w:t>
      </w:r>
      <w:r>
        <w:t>.</w:t>
      </w:r>
    </w:p>
    <w:p w:rsidR="00F86009" w:rsidRDefault="00F86009" w:rsidP="00F86009">
      <w:pPr>
        <w:pStyle w:val="Alnea"/>
      </w:pPr>
      <w:r>
        <w:tab/>
        <w:t xml:space="preserve">Execute o programa </w:t>
      </w:r>
      <w:r w:rsidR="004E00ED">
        <w:t>obtido n</w:t>
      </w:r>
      <w:r>
        <w:t xml:space="preserve">a alínea </w:t>
      </w:r>
      <w:r w:rsidR="004E00ED">
        <w:t>anterior</w:t>
      </w:r>
      <w:r>
        <w:t xml:space="preserve"> usando como argumento o ficheiro </w:t>
      </w:r>
      <w:proofErr w:type="spellStart"/>
      <w:r>
        <w:rPr>
          <w:rFonts w:ascii="Courier New" w:hAnsi="Courier New"/>
        </w:rPr>
        <w:t>myCat.c</w:t>
      </w:r>
      <w:proofErr w:type="spellEnd"/>
      <w:r>
        <w:t xml:space="preserve">. Deve notar algo estranho na </w:t>
      </w:r>
      <w:r w:rsidR="004E00ED">
        <w:t>impressão d</w:t>
      </w:r>
      <w:r>
        <w:t xml:space="preserve">a linha mais longa e na contagem de linhas. </w:t>
      </w:r>
      <w:r w:rsidR="004E00ED">
        <w:t>Investigue a razão.</w:t>
      </w:r>
      <w:r>
        <w:t xml:space="preserve"> Altere o código de forma a resolver o problema.</w:t>
      </w:r>
    </w:p>
    <w:p w:rsidR="00F86009" w:rsidRDefault="00F86009" w:rsidP="001B31A3">
      <w:pPr>
        <w:pStyle w:val="Questo"/>
        <w:spacing w:before="240" w:after="0"/>
      </w:pPr>
      <w:r>
        <w:t>Leia atentamente o código</w:t>
      </w:r>
      <w:r w:rsidR="004E00ED">
        <w:t>-</w:t>
      </w:r>
      <w:r>
        <w:t xml:space="preserve">fonte </w:t>
      </w:r>
      <w:proofErr w:type="spellStart"/>
      <w:r>
        <w:rPr>
          <w:rFonts w:ascii="Courier New" w:hAnsi="Courier New"/>
        </w:rPr>
        <w:t>sortNumbers.c</w:t>
      </w:r>
      <w:proofErr w:type="spellEnd"/>
      <w:r>
        <w:rPr>
          <w:rFonts w:ascii="Times New Roman" w:hAnsi="Times New Roman"/>
        </w:rPr>
        <w:t>.</w:t>
      </w:r>
    </w:p>
    <w:p w:rsidR="00F86009" w:rsidRDefault="00F86009" w:rsidP="00A71753">
      <w:pPr>
        <w:pStyle w:val="Alnea"/>
        <w:numPr>
          <w:ilvl w:val="1"/>
          <w:numId w:val="29"/>
        </w:numPr>
        <w:spacing w:before="0"/>
        <w:ind w:left="1077" w:hanging="357"/>
      </w:pPr>
      <w:r>
        <w:t>Compile e execute o programa passando</w:t>
      </w:r>
      <w:r w:rsidR="00A71753">
        <w:t>-lhe</w:t>
      </w:r>
      <w:r>
        <w:t xml:space="preserve"> vários números como argumentos e interprete o resultado.</w:t>
      </w:r>
    </w:p>
    <w:p w:rsidR="00F86009" w:rsidRDefault="00F86009" w:rsidP="00A71753">
      <w:pPr>
        <w:pStyle w:val="Alnea"/>
        <w:spacing w:after="0"/>
      </w:pPr>
      <w:r>
        <w:tab/>
        <w:t xml:space="preserve">Altere o programa de modo a ordenar o conteúdo de um ficheiro de texto contendo números inteiros, um por linha, cujo nome seja passado como argumento. </w:t>
      </w:r>
      <w:r w:rsidR="004E00ED">
        <w:t xml:space="preserve">Assuma </w:t>
      </w:r>
      <w:r>
        <w:t>que o ficheiro a ordenar não t</w:t>
      </w:r>
      <w:r w:rsidR="004E00ED">
        <w:t>em</w:t>
      </w:r>
      <w:r>
        <w:t xml:space="preserve"> mais que 100 números. Crie duas versões do programa:</w:t>
      </w:r>
    </w:p>
    <w:p w:rsidR="00F86009" w:rsidRDefault="00F86009" w:rsidP="00A71753">
      <w:pPr>
        <w:pStyle w:val="Questo1"/>
        <w:tabs>
          <w:tab w:val="left" w:pos="1357"/>
        </w:tabs>
        <w:spacing w:before="0" w:line="240" w:lineRule="auto"/>
        <w:ind w:left="2126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i) usando a função </w:t>
      </w:r>
      <w:proofErr w:type="spellStart"/>
      <w:proofErr w:type="gramStart"/>
      <w:r>
        <w:rPr>
          <w:rFonts w:ascii="Courier New" w:hAnsi="Courier New"/>
          <w:sz w:val="22"/>
          <w:szCs w:val="22"/>
          <w:lang w:val="pt-PT"/>
        </w:rPr>
        <w:t>fgets</w:t>
      </w:r>
      <w:proofErr w:type="spellEnd"/>
      <w:r>
        <w:rPr>
          <w:rFonts w:ascii="Courier New" w:hAnsi="Courier New"/>
          <w:sz w:val="22"/>
          <w:szCs w:val="22"/>
          <w:lang w:val="pt-PT"/>
        </w:rPr>
        <w:t>(</w:t>
      </w:r>
      <w:proofErr w:type="gramEnd"/>
      <w:r>
        <w:rPr>
          <w:rFonts w:ascii="Courier New" w:hAnsi="Courier New"/>
          <w:sz w:val="22"/>
          <w:szCs w:val="22"/>
          <w:lang w:val="pt-PT"/>
        </w:rPr>
        <w:t>)</w:t>
      </w:r>
      <w:r>
        <w:rPr>
          <w:sz w:val="22"/>
          <w:szCs w:val="22"/>
          <w:lang w:val="pt-PT"/>
        </w:rPr>
        <w:t xml:space="preserve"> para ler o ficheiro.</w:t>
      </w:r>
    </w:p>
    <w:p w:rsidR="00F86009" w:rsidRDefault="00F86009" w:rsidP="00A71753">
      <w:pPr>
        <w:pStyle w:val="Questo1"/>
        <w:tabs>
          <w:tab w:val="left" w:pos="1357"/>
        </w:tabs>
        <w:spacing w:before="0" w:line="288" w:lineRule="auto"/>
        <w:ind w:left="2126"/>
        <w:jc w:val="both"/>
        <w:rPr>
          <w:sz w:val="22"/>
          <w:szCs w:val="22"/>
          <w:lang w:val="pt-PT"/>
        </w:rPr>
      </w:pPr>
      <w:proofErr w:type="spellStart"/>
      <w:r>
        <w:rPr>
          <w:sz w:val="22"/>
          <w:szCs w:val="22"/>
          <w:lang w:val="pt-PT"/>
        </w:rPr>
        <w:t>ii</w:t>
      </w:r>
      <w:proofErr w:type="spellEnd"/>
      <w:r>
        <w:rPr>
          <w:sz w:val="22"/>
          <w:szCs w:val="22"/>
          <w:lang w:val="pt-PT"/>
        </w:rPr>
        <w:t xml:space="preserve">) usando a função </w:t>
      </w:r>
      <w:proofErr w:type="spellStart"/>
      <w:proofErr w:type="gramStart"/>
      <w:r>
        <w:rPr>
          <w:rFonts w:ascii="Courier New" w:hAnsi="Courier New"/>
          <w:sz w:val="22"/>
          <w:szCs w:val="22"/>
          <w:lang w:val="pt-PT"/>
        </w:rPr>
        <w:t>fscanf</w:t>
      </w:r>
      <w:proofErr w:type="spellEnd"/>
      <w:r>
        <w:rPr>
          <w:rFonts w:ascii="Courier New" w:hAnsi="Courier New"/>
          <w:sz w:val="22"/>
          <w:szCs w:val="22"/>
          <w:lang w:val="pt-PT"/>
        </w:rPr>
        <w:t>(</w:t>
      </w:r>
      <w:proofErr w:type="gramEnd"/>
      <w:r>
        <w:rPr>
          <w:rFonts w:ascii="Courier New" w:hAnsi="Courier New"/>
          <w:sz w:val="22"/>
          <w:szCs w:val="22"/>
          <w:lang w:val="pt-PT"/>
        </w:rPr>
        <w:t>)</w:t>
      </w:r>
      <w:r>
        <w:rPr>
          <w:sz w:val="22"/>
          <w:szCs w:val="22"/>
          <w:lang w:val="pt-PT"/>
        </w:rPr>
        <w:t xml:space="preserve"> para ler o ficheiro.</w:t>
      </w:r>
    </w:p>
    <w:p w:rsidR="00F86009" w:rsidRPr="00F86009" w:rsidRDefault="00F86009" w:rsidP="00F86009">
      <w:pPr>
        <w:pStyle w:val="Alnea"/>
      </w:pPr>
      <w:r>
        <w:tab/>
      </w:r>
      <w:r w:rsidRPr="00F86009">
        <w:t xml:space="preserve">Considere agora que não quer limitar o número de valores armazenados no ficheiro. Explore </w:t>
      </w:r>
      <w:r>
        <w:t>diferentes</w:t>
      </w:r>
      <w:r w:rsidRPr="00F86009">
        <w:t xml:space="preserve"> soluções para resolver este problema. </w:t>
      </w:r>
      <w:r w:rsidRPr="00F86009">
        <w:rPr>
          <w:sz w:val="20"/>
          <w:szCs w:val="20"/>
        </w:rPr>
        <w:t xml:space="preserve">[Sugestões: pode efetuar duas consultas ao ficheiro (uma para contar os valores </w:t>
      </w:r>
      <w:r w:rsidR="004E00ED">
        <w:rPr>
          <w:sz w:val="20"/>
          <w:szCs w:val="20"/>
        </w:rPr>
        <w:t xml:space="preserve">seguida de </w:t>
      </w:r>
      <w:r w:rsidRPr="00F86009">
        <w:rPr>
          <w:sz w:val="20"/>
          <w:szCs w:val="20"/>
        </w:rPr>
        <w:t xml:space="preserve">outra para </w:t>
      </w:r>
      <w:r w:rsidR="004E00ED">
        <w:rPr>
          <w:sz w:val="20"/>
          <w:szCs w:val="20"/>
        </w:rPr>
        <w:t>efectuar a</w:t>
      </w:r>
      <w:r w:rsidRPr="00F86009">
        <w:rPr>
          <w:sz w:val="20"/>
          <w:szCs w:val="20"/>
        </w:rPr>
        <w:t xml:space="preserve"> leitura) ou considerar que o primeiro número contido no ficheiro é a indicação do número de valores.]</w:t>
      </w:r>
    </w:p>
    <w:p w:rsidR="00F86009" w:rsidRDefault="00F86009" w:rsidP="001B31A3">
      <w:pPr>
        <w:pStyle w:val="Questo"/>
        <w:spacing w:before="240" w:after="0"/>
      </w:pPr>
      <w:r>
        <w:t>Leia atentamente o código</w:t>
      </w:r>
      <w:r w:rsidR="004E00ED">
        <w:t>-</w:t>
      </w:r>
      <w:r>
        <w:t xml:space="preserve">fonte </w:t>
      </w:r>
      <w:proofErr w:type="spellStart"/>
      <w:r>
        <w:rPr>
          <w:rFonts w:ascii="Courier New" w:hAnsi="Courier New"/>
        </w:rPr>
        <w:t>myActions.c</w:t>
      </w:r>
      <w:proofErr w:type="spellEnd"/>
      <w:r>
        <w:t>.</w:t>
      </w:r>
    </w:p>
    <w:p w:rsidR="00F86009" w:rsidRDefault="00F86009" w:rsidP="001B31A3">
      <w:pPr>
        <w:pStyle w:val="Alnea"/>
        <w:numPr>
          <w:ilvl w:val="1"/>
          <w:numId w:val="30"/>
        </w:numPr>
        <w:spacing w:before="0"/>
        <w:ind w:left="1077" w:hanging="357"/>
      </w:pPr>
      <w:r>
        <w:t>Compile e execute o programa</w:t>
      </w:r>
      <w:r w:rsidR="00751DA9">
        <w:t>; interaja</w:t>
      </w:r>
      <w:r>
        <w:t xml:space="preserve"> com ele escrevendo comandos (que podem incluir </w:t>
      </w:r>
      <w:proofErr w:type="spellStart"/>
      <w:r w:rsidRPr="004E00ED">
        <w:rPr>
          <w:i/>
          <w:iCs/>
        </w:rPr>
        <w:t>pipes</w:t>
      </w:r>
      <w:proofErr w:type="spellEnd"/>
      <w:r>
        <w:t xml:space="preserve"> e redire</w:t>
      </w:r>
      <w:r w:rsidR="004E00ED">
        <w:t>c</w:t>
      </w:r>
      <w:r>
        <w:t>cionamentos) até introduzir a palavra “</w:t>
      </w:r>
      <w:proofErr w:type="spellStart"/>
      <w:r w:rsidRPr="004E00ED">
        <w:rPr>
          <w:rFonts w:ascii="Courier New" w:hAnsi="Courier New"/>
        </w:rPr>
        <w:t>end</w:t>
      </w:r>
      <w:proofErr w:type="spellEnd"/>
      <w:r>
        <w:t>”. Interprete o resultado.</w:t>
      </w:r>
    </w:p>
    <w:p w:rsidR="00F86009" w:rsidRPr="00751DA9" w:rsidRDefault="00F86009" w:rsidP="00751DA9">
      <w:pPr>
        <w:pStyle w:val="Alnea"/>
        <w:rPr>
          <w:color w:val="000000"/>
        </w:rPr>
      </w:pPr>
      <w:r>
        <w:rPr>
          <w:color w:val="000000"/>
        </w:rPr>
        <w:tab/>
        <w:t>Altere</w:t>
      </w:r>
      <w:r w:rsidR="00C71983">
        <w:rPr>
          <w:color w:val="000000"/>
        </w:rPr>
        <w:t xml:space="preserve">-o </w:t>
      </w:r>
      <w:r>
        <w:rPr>
          <w:color w:val="000000"/>
        </w:rPr>
        <w:t xml:space="preserve">de modo </w:t>
      </w:r>
      <w:r w:rsidR="001B31A3">
        <w:rPr>
          <w:color w:val="000000"/>
        </w:rPr>
        <w:t>a gravar</w:t>
      </w:r>
      <w:r>
        <w:rPr>
          <w:color w:val="000000"/>
        </w:rPr>
        <w:t xml:space="preserve"> </w:t>
      </w:r>
      <w:r w:rsidR="001B31A3">
        <w:rPr>
          <w:color w:val="000000"/>
        </w:rPr>
        <w:t xml:space="preserve">o </w:t>
      </w:r>
      <w:r>
        <w:rPr>
          <w:color w:val="000000"/>
        </w:rPr>
        <w:t xml:space="preserve">texto que </w:t>
      </w:r>
      <w:r w:rsidR="001B31A3">
        <w:rPr>
          <w:color w:val="000000"/>
        </w:rPr>
        <w:t xml:space="preserve">o utilizador insere, bem como </w:t>
      </w:r>
      <w:r>
        <w:rPr>
          <w:color w:val="000000"/>
        </w:rPr>
        <w:t xml:space="preserve">a hora </w:t>
      </w:r>
      <w:r w:rsidR="001B31A3">
        <w:rPr>
          <w:color w:val="000000"/>
        </w:rPr>
        <w:t>a</w:t>
      </w:r>
      <w:r>
        <w:rPr>
          <w:color w:val="000000"/>
        </w:rPr>
        <w:t xml:space="preserve"> que </w:t>
      </w:r>
      <w:r w:rsidR="00751DA9">
        <w:rPr>
          <w:color w:val="000000"/>
        </w:rPr>
        <w:t>o f</w:t>
      </w:r>
      <w:r w:rsidR="001B31A3">
        <w:rPr>
          <w:color w:val="000000"/>
        </w:rPr>
        <w:t>a</w:t>
      </w:r>
      <w:r w:rsidR="00751DA9">
        <w:rPr>
          <w:color w:val="000000"/>
        </w:rPr>
        <w:t>z</w:t>
      </w:r>
      <w:r w:rsidR="001B31A3">
        <w:rPr>
          <w:color w:val="000000"/>
        </w:rPr>
        <w:t>,</w:t>
      </w:r>
      <w:r w:rsidR="00751DA9">
        <w:rPr>
          <w:color w:val="000000"/>
        </w:rPr>
        <w:t xml:space="preserve"> </w:t>
      </w:r>
      <w:r>
        <w:rPr>
          <w:color w:val="000000"/>
        </w:rPr>
        <w:t>num ficheiro de nome “</w:t>
      </w:r>
      <w:r>
        <w:rPr>
          <w:rFonts w:ascii="Courier New" w:hAnsi="Courier New"/>
          <w:color w:val="000000"/>
        </w:rPr>
        <w:t>command.log</w:t>
      </w:r>
      <w:r>
        <w:rPr>
          <w:color w:val="000000"/>
        </w:rPr>
        <w:t>”. Sucessivas chamadas ao programa devem acrescentar conteúdo a</w:t>
      </w:r>
      <w:r w:rsidR="00751DA9">
        <w:rPr>
          <w:color w:val="000000"/>
        </w:rPr>
        <w:t xml:space="preserve"> esse</w:t>
      </w:r>
      <w:r>
        <w:rPr>
          <w:color w:val="000000"/>
        </w:rPr>
        <w:t xml:space="preserve"> ficheiro.</w:t>
      </w:r>
    </w:p>
    <w:p w:rsidR="00F86009" w:rsidRDefault="00F86009" w:rsidP="001B31A3">
      <w:pPr>
        <w:pStyle w:val="Questo"/>
        <w:spacing w:before="240" w:after="0"/>
      </w:pPr>
      <w:r>
        <w:t>Leia atentamente o código</w:t>
      </w:r>
      <w:r w:rsidR="00751DA9">
        <w:t>-</w:t>
      </w:r>
      <w:r>
        <w:t xml:space="preserve">fonte </w:t>
      </w:r>
      <w:proofErr w:type="spellStart"/>
      <w:r>
        <w:rPr>
          <w:rFonts w:ascii="Courier New" w:hAnsi="Courier New"/>
        </w:rPr>
        <w:t>dirList.c</w:t>
      </w:r>
      <w:proofErr w:type="spellEnd"/>
      <w:r>
        <w:t>.</w:t>
      </w:r>
    </w:p>
    <w:p w:rsidR="00F86009" w:rsidRDefault="00F86009" w:rsidP="001B31A3">
      <w:pPr>
        <w:pStyle w:val="Alnea"/>
        <w:numPr>
          <w:ilvl w:val="1"/>
          <w:numId w:val="31"/>
        </w:numPr>
        <w:spacing w:before="0"/>
        <w:ind w:left="1077" w:hanging="357"/>
      </w:pPr>
      <w:r>
        <w:t>Compile e execute o programa passando-lhe como argumento o nome de uma dire</w:t>
      </w:r>
      <w:r w:rsidR="00751DA9">
        <w:t>c</w:t>
      </w:r>
      <w:r>
        <w:t>toria e interprete o resultado.</w:t>
      </w:r>
    </w:p>
    <w:p w:rsidR="00F86009" w:rsidRDefault="00F86009" w:rsidP="00A71753">
      <w:pPr>
        <w:pStyle w:val="Alnea"/>
      </w:pPr>
      <w:r>
        <w:tab/>
        <w:t>Altere o programa de modo</w:t>
      </w:r>
      <w:r w:rsidR="00A71753">
        <w:t xml:space="preserve"> </w:t>
      </w:r>
      <w:r>
        <w:t>que, na listagem, as dire</w:t>
      </w:r>
      <w:r w:rsidR="00A71753">
        <w:t>c</w:t>
      </w:r>
      <w:r>
        <w:t>torias sejam precedidas por</w:t>
      </w:r>
      <w:r w:rsidR="00A71753">
        <w:t xml:space="preserve"> “</w:t>
      </w:r>
      <w:r w:rsidR="00A71753">
        <w:rPr>
          <w:rFonts w:ascii="Courier New" w:hAnsi="Courier New"/>
        </w:rPr>
        <w:t xml:space="preserve">d </w:t>
      </w:r>
      <w:r w:rsidR="00A71753">
        <w:t>”</w:t>
      </w:r>
      <w:r w:rsidR="00A71753">
        <w:rPr>
          <w:rFonts w:ascii="Courier New" w:hAnsi="Courier New" w:cs="Courier New"/>
        </w:rPr>
        <w:t xml:space="preserve"> </w:t>
      </w:r>
      <w:r>
        <w:t xml:space="preserve">(d </w:t>
      </w:r>
      <w:r w:rsidR="00B65622">
        <w:t xml:space="preserve">seguido de </w:t>
      </w:r>
      <w:r>
        <w:t xml:space="preserve">espaço) e os ficheiros por </w:t>
      </w:r>
      <w:r w:rsidR="00A71753">
        <w:t>“</w:t>
      </w:r>
      <w:r w:rsidR="00A71753">
        <w:rPr>
          <w:rFonts w:ascii="Courier New" w:hAnsi="Courier New"/>
        </w:rPr>
        <w:t xml:space="preserve">  </w:t>
      </w:r>
      <w:r w:rsidR="00A71753">
        <w:t>”</w:t>
      </w:r>
      <w:r>
        <w:t xml:space="preserve"> (2 espaços)</w:t>
      </w:r>
      <w:r>
        <w:rPr>
          <w:rFonts w:ascii="Courier New" w:hAnsi="Courier New"/>
        </w:rPr>
        <w:t>.</w:t>
      </w:r>
    </w:p>
    <w:p w:rsidR="00F86009" w:rsidRDefault="00F86009" w:rsidP="00A71753">
      <w:pPr>
        <w:pStyle w:val="Alnea"/>
      </w:pPr>
      <w:r>
        <w:tab/>
        <w:t>Complete o programa acrescentando a capacidade de fazer a listagem recursiva de todas as dire</w:t>
      </w:r>
      <w:r w:rsidR="00A71753">
        <w:t>c</w:t>
      </w:r>
      <w:r>
        <w:t>torias encontradas.</w:t>
      </w:r>
      <w:r w:rsidR="00A71753">
        <w:t xml:space="preserve"> </w:t>
      </w:r>
      <w:r w:rsidR="00A71753" w:rsidRPr="00A71753">
        <w:rPr>
          <w:sz w:val="20"/>
          <w:szCs w:val="20"/>
        </w:rPr>
        <w:t>[</w:t>
      </w:r>
      <w:r w:rsidRPr="00A71753">
        <w:rPr>
          <w:sz w:val="20"/>
          <w:szCs w:val="20"/>
        </w:rPr>
        <w:t xml:space="preserve">Sugestão: invoque recursivamente a função </w:t>
      </w:r>
      <w:proofErr w:type="spellStart"/>
      <w:proofErr w:type="gramStart"/>
      <w:r w:rsidRPr="00A71753">
        <w:rPr>
          <w:rFonts w:ascii="Courier New" w:hAnsi="Courier New"/>
          <w:sz w:val="20"/>
          <w:szCs w:val="20"/>
        </w:rPr>
        <w:t>listDir</w:t>
      </w:r>
      <w:proofErr w:type="spellEnd"/>
      <w:r w:rsidRPr="00A71753">
        <w:rPr>
          <w:rFonts w:ascii="Courier New" w:hAnsi="Courier New"/>
          <w:sz w:val="20"/>
          <w:szCs w:val="20"/>
        </w:rPr>
        <w:t>(</w:t>
      </w:r>
      <w:proofErr w:type="gramEnd"/>
      <w:r w:rsidRPr="00A71753">
        <w:rPr>
          <w:rFonts w:ascii="Courier New" w:hAnsi="Courier New"/>
          <w:sz w:val="20"/>
          <w:szCs w:val="20"/>
        </w:rPr>
        <w:t>)</w:t>
      </w:r>
      <w:r w:rsidR="00A71753">
        <w:rPr>
          <w:rFonts w:ascii="Courier New" w:hAnsi="Courier New"/>
          <w:sz w:val="20"/>
          <w:szCs w:val="20"/>
        </w:rPr>
        <w:t>.</w:t>
      </w:r>
      <w:r w:rsidR="00A71753" w:rsidRPr="00A71753">
        <w:rPr>
          <w:sz w:val="20"/>
          <w:szCs w:val="20"/>
        </w:rPr>
        <w:t>]</w:t>
      </w:r>
    </w:p>
    <w:sectPr w:rsidR="00F86009" w:rsidSect="00F860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701" w:right="1134" w:bottom="1418" w:left="1418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1C8" w:rsidRDefault="008141C8">
      <w:r>
        <w:separator/>
      </w:r>
    </w:p>
  </w:endnote>
  <w:endnote w:type="continuationSeparator" w:id="0">
    <w:p w:rsidR="008141C8" w:rsidRDefault="0081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Star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 Sharp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Droid Sans Fallback">
    <w:charset w:val="00"/>
    <w:family w:val="modern"/>
    <w:pitch w:val="fixed"/>
  </w:font>
  <w:font w:name="BYVNVQ+NimbusRomNo9L-Regu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55A" w:rsidRDefault="004035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F3" w:rsidRPr="00DD76FE" w:rsidRDefault="001F1CF3" w:rsidP="001F1CF3">
    <w:pPr>
      <w:pStyle w:val="Rodap"/>
      <w:jc w:val="center"/>
      <w:rPr>
        <w:sz w:val="18"/>
        <w:szCs w:val="18"/>
      </w:rPr>
    </w:pPr>
    <w:r w:rsidRPr="00DD76FE">
      <w:rPr>
        <w:sz w:val="18"/>
        <w:szCs w:val="18"/>
      </w:rPr>
      <w:t xml:space="preserve">Página </w:t>
    </w:r>
    <w:r w:rsidRPr="00DD76FE">
      <w:rPr>
        <w:bCs/>
        <w:sz w:val="18"/>
        <w:szCs w:val="18"/>
      </w:rPr>
      <w:fldChar w:fldCharType="begin"/>
    </w:r>
    <w:r w:rsidRPr="00DD76FE">
      <w:rPr>
        <w:bCs/>
        <w:sz w:val="18"/>
        <w:szCs w:val="18"/>
      </w:rPr>
      <w:instrText>PAGE  \* Arabic  \* MERGEFORMAT</w:instrText>
    </w:r>
    <w:r w:rsidRPr="00DD76FE">
      <w:rPr>
        <w:bCs/>
        <w:sz w:val="18"/>
        <w:szCs w:val="18"/>
      </w:rPr>
      <w:fldChar w:fldCharType="separate"/>
    </w:r>
    <w:r>
      <w:rPr>
        <w:bCs/>
        <w:sz w:val="18"/>
        <w:szCs w:val="18"/>
      </w:rPr>
      <w:t>2</w:t>
    </w:r>
    <w:r w:rsidRPr="00DD76FE">
      <w:rPr>
        <w:bCs/>
        <w:sz w:val="18"/>
        <w:szCs w:val="18"/>
      </w:rPr>
      <w:fldChar w:fldCharType="end"/>
    </w:r>
    <w:r w:rsidRPr="00DD76FE">
      <w:rPr>
        <w:sz w:val="18"/>
        <w:szCs w:val="18"/>
      </w:rPr>
      <w:t xml:space="preserve"> de </w:t>
    </w:r>
    <w:r w:rsidRPr="00DD76FE">
      <w:rPr>
        <w:bCs/>
        <w:sz w:val="18"/>
        <w:szCs w:val="18"/>
      </w:rPr>
      <w:fldChar w:fldCharType="begin"/>
    </w:r>
    <w:r w:rsidRPr="00DD76FE">
      <w:rPr>
        <w:bCs/>
        <w:sz w:val="18"/>
        <w:szCs w:val="18"/>
      </w:rPr>
      <w:instrText>NUMPAGES  \* Arabic  \* MERGEFORMAT</w:instrText>
    </w:r>
    <w:r w:rsidRPr="00DD76FE">
      <w:rPr>
        <w:bCs/>
        <w:sz w:val="18"/>
        <w:szCs w:val="18"/>
      </w:rPr>
      <w:fldChar w:fldCharType="separate"/>
    </w:r>
    <w:r>
      <w:rPr>
        <w:bCs/>
        <w:sz w:val="18"/>
        <w:szCs w:val="18"/>
      </w:rPr>
      <w:t>4</w:t>
    </w:r>
    <w:r w:rsidRPr="00DD76FE">
      <w:rPr>
        <w:bCs/>
        <w:sz w:val="18"/>
        <w:szCs w:val="18"/>
      </w:rPr>
      <w:fldChar w:fldCharType="end"/>
    </w:r>
  </w:p>
  <w:p w:rsidR="001F1CF3" w:rsidRDefault="001F1CF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F3" w:rsidRPr="00DD76FE" w:rsidRDefault="001F1CF3" w:rsidP="001F1CF3">
    <w:pPr>
      <w:pStyle w:val="Rodap"/>
      <w:jc w:val="center"/>
      <w:rPr>
        <w:sz w:val="18"/>
        <w:szCs w:val="18"/>
      </w:rPr>
    </w:pPr>
    <w:r w:rsidRPr="00DD76FE">
      <w:rPr>
        <w:sz w:val="18"/>
        <w:szCs w:val="18"/>
      </w:rPr>
      <w:t xml:space="preserve">Página </w:t>
    </w:r>
    <w:r w:rsidRPr="00DD76FE">
      <w:rPr>
        <w:bCs/>
        <w:sz w:val="18"/>
        <w:szCs w:val="18"/>
      </w:rPr>
      <w:fldChar w:fldCharType="begin"/>
    </w:r>
    <w:r w:rsidRPr="00DD76FE">
      <w:rPr>
        <w:bCs/>
        <w:sz w:val="18"/>
        <w:szCs w:val="18"/>
      </w:rPr>
      <w:instrText>PAGE  \* Arabic  \* MERGEFORMAT</w:instrText>
    </w:r>
    <w:r w:rsidRPr="00DD76FE">
      <w:rPr>
        <w:bCs/>
        <w:sz w:val="18"/>
        <w:szCs w:val="18"/>
      </w:rPr>
      <w:fldChar w:fldCharType="separate"/>
    </w:r>
    <w:r>
      <w:rPr>
        <w:bCs/>
        <w:sz w:val="18"/>
        <w:szCs w:val="18"/>
      </w:rPr>
      <w:t>1</w:t>
    </w:r>
    <w:r w:rsidRPr="00DD76FE">
      <w:rPr>
        <w:bCs/>
        <w:sz w:val="18"/>
        <w:szCs w:val="18"/>
      </w:rPr>
      <w:fldChar w:fldCharType="end"/>
    </w:r>
    <w:r w:rsidRPr="00DD76FE">
      <w:rPr>
        <w:sz w:val="18"/>
        <w:szCs w:val="18"/>
      </w:rPr>
      <w:t xml:space="preserve"> de </w:t>
    </w:r>
    <w:r w:rsidRPr="00DD76FE">
      <w:rPr>
        <w:bCs/>
        <w:sz w:val="18"/>
        <w:szCs w:val="18"/>
      </w:rPr>
      <w:fldChar w:fldCharType="begin"/>
    </w:r>
    <w:r w:rsidRPr="00DD76FE">
      <w:rPr>
        <w:bCs/>
        <w:sz w:val="18"/>
        <w:szCs w:val="18"/>
      </w:rPr>
      <w:instrText>NUMPAGES  \* Arabic  \* MERGEFORMAT</w:instrText>
    </w:r>
    <w:r w:rsidRPr="00DD76FE">
      <w:rPr>
        <w:bCs/>
        <w:sz w:val="18"/>
        <w:szCs w:val="18"/>
      </w:rPr>
      <w:fldChar w:fldCharType="separate"/>
    </w:r>
    <w:r>
      <w:rPr>
        <w:bCs/>
        <w:sz w:val="18"/>
        <w:szCs w:val="18"/>
      </w:rPr>
      <w:t>4</w:t>
    </w:r>
    <w:r w:rsidRPr="00DD76FE">
      <w:rPr>
        <w:bCs/>
        <w:sz w:val="18"/>
        <w:szCs w:val="18"/>
      </w:rPr>
      <w:fldChar w:fldCharType="end"/>
    </w:r>
  </w:p>
  <w:p w:rsidR="00E150D0" w:rsidRPr="001F1CF3" w:rsidRDefault="00E150D0" w:rsidP="001F1C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1C8" w:rsidRDefault="008141C8">
      <w:r>
        <w:rPr>
          <w:color w:val="000000"/>
        </w:rPr>
        <w:ptab w:relativeTo="margin" w:alignment="center" w:leader="none"/>
      </w:r>
    </w:p>
  </w:footnote>
  <w:footnote w:type="continuationSeparator" w:id="0">
    <w:p w:rsidR="008141C8" w:rsidRDefault="00814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55A" w:rsidRDefault="004035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48D" w:rsidRDefault="00D7348D">
    <w:pPr>
      <w:pStyle w:val="Cabealho"/>
    </w:pPr>
    <w:r>
      <w:rPr>
        <w:rFonts w:eastAsia="BYVNVQ+NimbusRomNo9L-Regu" w:cs="BYVNVQ+NimbusRomNo9L-Regu"/>
        <w:noProof/>
      </w:rPr>
      <w:drawing>
        <wp:inline distT="0" distB="0" distL="0" distR="0" wp14:anchorId="346E4664" wp14:editId="058F3DE1">
          <wp:extent cx="5486399" cy="631080"/>
          <wp:effectExtent l="0" t="0" r="635" b="0"/>
          <wp:docPr id="2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399" cy="631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48D" w:rsidRDefault="00D7348D" w:rsidP="00D7348D">
    <w:pPr>
      <w:pStyle w:val="Cabealho"/>
      <w:tabs>
        <w:tab w:val="clear" w:pos="4252"/>
        <w:tab w:val="clear" w:pos="8504"/>
        <w:tab w:val="right" w:pos="9638"/>
      </w:tabs>
      <w:ind w:right="511"/>
      <w:jc w:val="both"/>
      <w:rPr>
        <w:b/>
        <w:iCs/>
      </w:rPr>
    </w:pPr>
    <w:r>
      <w:rPr>
        <w:rFonts w:eastAsia="BYVNVQ+NimbusRomNo9L-Regu" w:cs="BYVNVQ+NimbusRomNo9L-Regu"/>
        <w:noProof/>
      </w:rPr>
      <w:drawing>
        <wp:inline distT="0" distB="0" distL="0" distR="0" wp14:anchorId="658898ED" wp14:editId="445FA7BB">
          <wp:extent cx="5486399" cy="631080"/>
          <wp:effectExtent l="0" t="0" r="635" b="0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399" cy="631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7348D" w:rsidRDefault="00D7348D" w:rsidP="00D7348D">
    <w:pPr>
      <w:pStyle w:val="Cabealho"/>
      <w:tabs>
        <w:tab w:val="clear" w:pos="4252"/>
        <w:tab w:val="clear" w:pos="8504"/>
        <w:tab w:val="right" w:pos="9638"/>
      </w:tabs>
      <w:ind w:right="511"/>
      <w:jc w:val="both"/>
      <w:rPr>
        <w:b/>
        <w:iCs/>
      </w:rPr>
    </w:pPr>
  </w:p>
  <w:p w:rsidR="001F1CF3" w:rsidRPr="00D7348D" w:rsidRDefault="001F1CF3" w:rsidP="00D7348D">
    <w:pPr>
      <w:pStyle w:val="Cabealho"/>
      <w:tabs>
        <w:tab w:val="clear" w:pos="4252"/>
        <w:tab w:val="clear" w:pos="8504"/>
        <w:tab w:val="right" w:pos="9638"/>
      </w:tabs>
      <w:ind w:right="511"/>
      <w:jc w:val="both"/>
      <w:rPr>
        <w:b/>
        <w:iCs/>
      </w:rPr>
    </w:pPr>
    <w:r w:rsidRPr="00D7348D">
      <w:rPr>
        <w:b/>
        <w:iCs/>
      </w:rPr>
      <w:t>Sistemas Operativos</w:t>
    </w:r>
    <w:r w:rsidRPr="00D7348D">
      <w:rPr>
        <w:b/>
        <w:iCs/>
      </w:rPr>
      <w:tab/>
      <w:t>Ano le</w:t>
    </w:r>
    <w:r w:rsidR="00D7348D">
      <w:rPr>
        <w:b/>
        <w:iCs/>
      </w:rPr>
      <w:t>c</w:t>
    </w:r>
    <w:r w:rsidRPr="00D7348D">
      <w:rPr>
        <w:b/>
        <w:iCs/>
      </w:rPr>
      <w:t xml:space="preserve">tivo </w:t>
    </w:r>
    <w:r w:rsidRPr="00D7348D">
      <w:rPr>
        <w:b/>
        <w:iCs/>
      </w:rPr>
      <w:t>202</w:t>
    </w:r>
    <w:r w:rsidR="0040355A">
      <w:rPr>
        <w:b/>
        <w:iCs/>
      </w:rPr>
      <w:t>3</w:t>
    </w:r>
    <w:r w:rsidRPr="00D7348D">
      <w:rPr>
        <w:b/>
        <w:iCs/>
      </w:rPr>
      <w:t>/202</w:t>
    </w:r>
    <w:r w:rsidR="0040355A">
      <w:rPr>
        <w:b/>
        <w:iCs/>
      </w:rPr>
      <w:t>4</w:t>
    </w:r>
    <w:bookmarkStart w:id="0" w:name="_GoBack"/>
    <w:bookmarkEnd w:id="0"/>
  </w:p>
  <w:p w:rsidR="00E150D0" w:rsidRPr="001F1CF3" w:rsidRDefault="00E150D0" w:rsidP="001F1C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678"/>
    <w:multiLevelType w:val="hybridMultilevel"/>
    <w:tmpl w:val="962490F0"/>
    <w:lvl w:ilvl="0" w:tplc="08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" w15:restartNumberingAfterBreak="0">
    <w:nsid w:val="14DA2957"/>
    <w:multiLevelType w:val="multilevel"/>
    <w:tmpl w:val="46F483A2"/>
    <w:styleLink w:val="WWNum36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42E02"/>
    <w:multiLevelType w:val="multilevel"/>
    <w:tmpl w:val="6C1AA5A6"/>
    <w:styleLink w:val="WWNum23"/>
    <w:lvl w:ilvl="0">
      <w:start w:val="1"/>
      <w:numFmt w:val="decimal"/>
      <w:lvlText w:val="%1."/>
      <w:lvlJc w:val="left"/>
      <w:pPr>
        <w:ind w:left="851" w:hanging="284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A6E2646"/>
    <w:multiLevelType w:val="multilevel"/>
    <w:tmpl w:val="146239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1474A7F"/>
    <w:multiLevelType w:val="multilevel"/>
    <w:tmpl w:val="791453B8"/>
    <w:styleLink w:val="WWNum32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C7210"/>
    <w:multiLevelType w:val="multilevel"/>
    <w:tmpl w:val="44A85F44"/>
    <w:styleLink w:val="WWNum35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A433F"/>
    <w:multiLevelType w:val="multilevel"/>
    <w:tmpl w:val="326A87F8"/>
    <w:styleLink w:val="WWNum38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557BC"/>
    <w:multiLevelType w:val="multilevel"/>
    <w:tmpl w:val="2604D7BC"/>
    <w:styleLink w:val="WWNum43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97F1E"/>
    <w:multiLevelType w:val="multilevel"/>
    <w:tmpl w:val="EDF8D550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9" w15:restartNumberingAfterBreak="0">
    <w:nsid w:val="4D975BA9"/>
    <w:multiLevelType w:val="multilevel"/>
    <w:tmpl w:val="4C0A69BA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0" w15:restartNumberingAfterBreak="0">
    <w:nsid w:val="53681245"/>
    <w:multiLevelType w:val="multilevel"/>
    <w:tmpl w:val="3244E0C4"/>
    <w:lvl w:ilvl="0">
      <w:start w:val="1"/>
      <w:numFmt w:val="decimal"/>
      <w:lvlText w:val=" %1."/>
      <w:lvlJc w:val="left"/>
      <w:pPr>
        <w:ind w:left="1080" w:hanging="360"/>
      </w:pPr>
    </w:lvl>
    <w:lvl w:ilvl="1">
      <w:start w:val="1"/>
      <w:numFmt w:val="lowerLetter"/>
      <w:lvlText w:val=" %2)"/>
      <w:lvlJc w:val="left"/>
      <w:pPr>
        <w:ind w:left="1440" w:hanging="360"/>
      </w:pPr>
    </w:lvl>
    <w:lvl w:ilvl="2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960" w:hanging="360"/>
      </w:pPr>
      <w:rPr>
        <w:rFonts w:ascii="StarSymbol" w:hAnsi="StarSymbol"/>
      </w:rPr>
    </w:lvl>
  </w:abstractNum>
  <w:abstractNum w:abstractNumId="11" w15:restartNumberingAfterBreak="0">
    <w:nsid w:val="54D65B9F"/>
    <w:multiLevelType w:val="multilevel"/>
    <w:tmpl w:val="479A4BFA"/>
    <w:styleLink w:val="WWNum24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9FE20A4"/>
    <w:multiLevelType w:val="multilevel"/>
    <w:tmpl w:val="FCF27998"/>
    <w:lvl w:ilvl="0">
      <w:start w:val="1"/>
      <w:numFmt w:val="decimal"/>
      <w:pStyle w:val="Questo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3" w15:restartNumberingAfterBreak="0">
    <w:nsid w:val="621A58F8"/>
    <w:multiLevelType w:val="multilevel"/>
    <w:tmpl w:val="F7980350"/>
    <w:lvl w:ilvl="0">
      <w:start w:val="3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pStyle w:val="Alnea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4" w15:restartNumberingAfterBreak="0">
    <w:nsid w:val="62B8684C"/>
    <w:multiLevelType w:val="multilevel"/>
    <w:tmpl w:val="E5A0E71A"/>
    <w:styleLink w:val="WWNum42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D3570"/>
    <w:multiLevelType w:val="multilevel"/>
    <w:tmpl w:val="A15CEBC0"/>
    <w:styleLink w:val="WWNum37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E4664"/>
    <w:multiLevelType w:val="multilevel"/>
    <w:tmpl w:val="4318423C"/>
    <w:styleLink w:val="WWNum41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82382"/>
    <w:multiLevelType w:val="multilevel"/>
    <w:tmpl w:val="E9B421D8"/>
    <w:styleLink w:val="Numbering5"/>
    <w:lvl w:ilvl="0">
      <w:start w:val="1"/>
      <w:numFmt w:val="decimal"/>
      <w:lvlText w:val="%1."/>
      <w:lvlJc w:val="left"/>
      <w:pPr>
        <w:ind w:left="567" w:hanging="227"/>
      </w:pPr>
      <w:rPr>
        <w:rFonts w:ascii="Times New Roman" w:hAnsi="Times New Roman"/>
        <w:sz w:val="22"/>
        <w:szCs w:val="22"/>
      </w:rPr>
    </w:lvl>
    <w:lvl w:ilvl="1">
      <w:start w:val="1"/>
      <w:numFmt w:val="lowerLetter"/>
      <w:lvlText w:val="%2)"/>
      <w:lvlJc w:val="left"/>
      <w:pPr>
        <w:ind w:left="737" w:hanging="283"/>
      </w:pPr>
      <w:rPr>
        <w:rFonts w:ascii="Times New Roman" w:hAnsi="Times New Roman"/>
        <w:sz w:val="22"/>
        <w:szCs w:val="22"/>
      </w:rPr>
    </w:lvl>
    <w:lvl w:ilvl="2">
      <w:start w:val="1"/>
      <w:numFmt w:val="lowerRoman"/>
      <w:lvlText w:val="%3."/>
      <w:lvlJc w:val="left"/>
      <w:pPr>
        <w:ind w:left="879" w:hanging="255"/>
      </w:pPr>
      <w:rPr>
        <w:rFonts w:ascii="Times New Roman" w:hAnsi="Times New Roman"/>
        <w:sz w:val="22"/>
        <w:szCs w:val="22"/>
      </w:r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  <w:sz w:val="22"/>
        <w:szCs w:val="22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  <w:sz w:val="22"/>
        <w:szCs w:val="22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  <w:sz w:val="22"/>
        <w:szCs w:val="22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  <w:sz w:val="22"/>
        <w:szCs w:val="22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  <w:sz w:val="22"/>
        <w:szCs w:val="22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  <w:sz w:val="22"/>
        <w:szCs w:val="22"/>
      </w:r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15"/>
  </w:num>
  <w:num w:numId="9">
    <w:abstractNumId w:val="14"/>
  </w:num>
  <w:num w:numId="10">
    <w:abstractNumId w:val="7"/>
  </w:num>
  <w:num w:numId="11">
    <w:abstractNumId w:val="16"/>
  </w:num>
  <w:num w:numId="12">
    <w:abstractNumId w:val="12"/>
  </w:num>
  <w:num w:numId="13">
    <w:abstractNumId w:val="13"/>
  </w:num>
  <w:num w:numId="14">
    <w:abstractNumId w:val="13"/>
    <w:lvlOverride w:ilvl="0">
      <w:startOverride w:val="3"/>
    </w:lvlOverride>
  </w:num>
  <w:num w:numId="15">
    <w:abstractNumId w:val="3"/>
  </w:num>
  <w:num w:numId="16">
    <w:abstractNumId w:val="9"/>
  </w:num>
  <w:num w:numId="17">
    <w:abstractNumId w:val="10"/>
  </w:num>
  <w:num w:numId="18">
    <w:abstractNumId w:val="8"/>
  </w:num>
  <w:num w:numId="19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3"/>
  </w:num>
  <w:num w:numId="21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</w:num>
  <w:num w:numId="24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0"/>
  </w:num>
  <w:num w:numId="29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037"/>
    <w:rsid w:val="00094A63"/>
    <w:rsid w:val="001B31A3"/>
    <w:rsid w:val="001F1CF3"/>
    <w:rsid w:val="00234037"/>
    <w:rsid w:val="002F33F4"/>
    <w:rsid w:val="00331BDF"/>
    <w:rsid w:val="00367682"/>
    <w:rsid w:val="0040355A"/>
    <w:rsid w:val="00443F38"/>
    <w:rsid w:val="00465C6B"/>
    <w:rsid w:val="004A2F69"/>
    <w:rsid w:val="004C0B42"/>
    <w:rsid w:val="004E00ED"/>
    <w:rsid w:val="004E4FF4"/>
    <w:rsid w:val="004F627C"/>
    <w:rsid w:val="005253CA"/>
    <w:rsid w:val="005B6426"/>
    <w:rsid w:val="006A643B"/>
    <w:rsid w:val="00702274"/>
    <w:rsid w:val="00731D3D"/>
    <w:rsid w:val="0074674F"/>
    <w:rsid w:val="00751DA9"/>
    <w:rsid w:val="007A204C"/>
    <w:rsid w:val="00805D20"/>
    <w:rsid w:val="008141C8"/>
    <w:rsid w:val="0084799D"/>
    <w:rsid w:val="008749F3"/>
    <w:rsid w:val="00887661"/>
    <w:rsid w:val="008C0A7A"/>
    <w:rsid w:val="0091345C"/>
    <w:rsid w:val="0093414E"/>
    <w:rsid w:val="00971F6A"/>
    <w:rsid w:val="00997DBF"/>
    <w:rsid w:val="009E2F6D"/>
    <w:rsid w:val="00A044D1"/>
    <w:rsid w:val="00A05941"/>
    <w:rsid w:val="00A357F8"/>
    <w:rsid w:val="00A71753"/>
    <w:rsid w:val="00AC6A1D"/>
    <w:rsid w:val="00AE4C00"/>
    <w:rsid w:val="00B65622"/>
    <w:rsid w:val="00B81F82"/>
    <w:rsid w:val="00BC2292"/>
    <w:rsid w:val="00C71983"/>
    <w:rsid w:val="00CD2948"/>
    <w:rsid w:val="00D36999"/>
    <w:rsid w:val="00D66FB0"/>
    <w:rsid w:val="00D7348D"/>
    <w:rsid w:val="00D774F6"/>
    <w:rsid w:val="00D82922"/>
    <w:rsid w:val="00DB6A37"/>
    <w:rsid w:val="00E150D0"/>
    <w:rsid w:val="00E1738B"/>
    <w:rsid w:val="00E43961"/>
    <w:rsid w:val="00E4684C"/>
    <w:rsid w:val="00E901DA"/>
    <w:rsid w:val="00F23086"/>
    <w:rsid w:val="00F86009"/>
    <w:rsid w:val="00F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8E127"/>
  <w15:docId w15:val="{C3210A01-2F18-47AF-ADC9-925BE184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spacing w:before="1474" w:after="794"/>
      <w:jc w:val="center"/>
      <w:outlineLvl w:val="0"/>
    </w:pPr>
    <w:rPr>
      <w:rFonts w:ascii="Times New Roman" w:eastAsia="Times New Roman" w:hAnsi="Times New Roman" w:cs="Times New Roman"/>
      <w:b/>
      <w:bCs/>
      <w:i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227" w:after="113"/>
      <w:ind w:left="283"/>
      <w:outlineLvl w:val="1"/>
    </w:pPr>
    <w:rPr>
      <w:rFonts w:ascii="Times New Roman" w:eastAsia="Times New Roman" w:hAnsi="Times New Roman" w:cs="Times New Roman"/>
      <w:b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arte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link w:val="TextbodyCarter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extbodyindent">
    <w:name w:val="Text body indent"/>
    <w:basedOn w:val="Textbody"/>
    <w:pPr>
      <w:spacing w:after="0"/>
      <w:ind w:firstLine="283"/>
      <w:jc w:val="both"/>
    </w:pPr>
    <w:rPr>
      <w:rFonts w:ascii="Times New Roman" w:eastAsia="Times New Roman" w:hAnsi="Times New Roman" w:cs="Times New Roman"/>
      <w:sz w:val="22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lneaa">
    <w:name w:val="Alínea a)"/>
    <w:pPr>
      <w:widowControl/>
      <w:spacing w:line="360" w:lineRule="auto"/>
      <w:ind w:hanging="288"/>
    </w:pPr>
    <w:rPr>
      <w:lang w:val="en-GB" w:eastAsia="en-US"/>
    </w:rPr>
  </w:style>
  <w:style w:type="paragraph" w:customStyle="1" w:styleId="Questo1">
    <w:name w:val="Questão 1"/>
    <w:link w:val="Questo1Carter"/>
    <w:pPr>
      <w:widowControl/>
      <w:spacing w:before="120" w:line="360" w:lineRule="auto"/>
    </w:pPr>
    <w:rPr>
      <w:lang w:val="en-GB" w:eastAsia="en-US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bashcode">
    <w:name w:val="bashcode"/>
    <w:basedOn w:val="Standard"/>
    <w:pPr>
      <w:widowControl/>
      <w:ind w:left="461"/>
      <w:jc w:val="both"/>
    </w:pPr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2"/>
      <w:szCs w:val="22"/>
    </w:rPr>
  </w:style>
  <w:style w:type="character" w:customStyle="1" w:styleId="CodigoChar">
    <w:name w:val="Codigo Char"/>
    <w:basedOn w:val="Tipodeletrapredefinidodopargrafo"/>
    <w:rPr>
      <w:rFonts w:ascii="Courier New" w:eastAsia="Courier New" w:hAnsi="Courier New" w:cs="Courier New"/>
      <w:b/>
      <w:sz w:val="22"/>
      <w:lang w:val="pt-PT"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Example">
    <w:name w:val="Example"/>
    <w:rPr>
      <w:rFonts w:ascii="Liberation Mono" w:eastAsia="Droid Sans Fallback" w:hAnsi="Liberation Mono" w:cs="Liberation Mono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Teletype">
    <w:name w:val="Teletype"/>
    <w:rPr>
      <w:rFonts w:ascii="Liberation Mono" w:eastAsia="Droid Sans Fallback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Numbering5">
    <w:name w:val="Numbering 5"/>
    <w:basedOn w:val="Semlista"/>
    <w:pPr>
      <w:numPr>
        <w:numId w:val="1"/>
      </w:numPr>
    </w:pPr>
  </w:style>
  <w:style w:type="numbering" w:customStyle="1" w:styleId="WWNum24">
    <w:name w:val="WWNum24"/>
    <w:basedOn w:val="Semlista"/>
    <w:pPr>
      <w:numPr>
        <w:numId w:val="2"/>
      </w:numPr>
    </w:pPr>
  </w:style>
  <w:style w:type="numbering" w:customStyle="1" w:styleId="WWNum23">
    <w:name w:val="WWNum23"/>
    <w:basedOn w:val="Semlista"/>
    <w:pPr>
      <w:numPr>
        <w:numId w:val="3"/>
      </w:numPr>
    </w:pPr>
  </w:style>
  <w:style w:type="numbering" w:customStyle="1" w:styleId="WWNum32">
    <w:name w:val="WWNum32"/>
    <w:basedOn w:val="Semlista"/>
    <w:pPr>
      <w:numPr>
        <w:numId w:val="4"/>
      </w:numPr>
    </w:pPr>
  </w:style>
  <w:style w:type="numbering" w:customStyle="1" w:styleId="WWNum35">
    <w:name w:val="WWNum35"/>
    <w:basedOn w:val="Semlista"/>
    <w:pPr>
      <w:numPr>
        <w:numId w:val="5"/>
      </w:numPr>
    </w:pPr>
  </w:style>
  <w:style w:type="numbering" w:customStyle="1" w:styleId="WWNum36">
    <w:name w:val="WWNum36"/>
    <w:basedOn w:val="Semlista"/>
    <w:pPr>
      <w:numPr>
        <w:numId w:val="6"/>
      </w:numPr>
    </w:pPr>
  </w:style>
  <w:style w:type="numbering" w:customStyle="1" w:styleId="WWNum38">
    <w:name w:val="WWNum38"/>
    <w:basedOn w:val="Semlista"/>
    <w:pPr>
      <w:numPr>
        <w:numId w:val="7"/>
      </w:numPr>
    </w:pPr>
  </w:style>
  <w:style w:type="numbering" w:customStyle="1" w:styleId="WWNum37">
    <w:name w:val="WWNum37"/>
    <w:basedOn w:val="Semlista"/>
    <w:pPr>
      <w:numPr>
        <w:numId w:val="8"/>
      </w:numPr>
    </w:pPr>
  </w:style>
  <w:style w:type="numbering" w:customStyle="1" w:styleId="WWNum42">
    <w:name w:val="WWNum42"/>
    <w:basedOn w:val="Semlista"/>
    <w:pPr>
      <w:numPr>
        <w:numId w:val="9"/>
      </w:numPr>
    </w:pPr>
  </w:style>
  <w:style w:type="numbering" w:customStyle="1" w:styleId="WWNum43">
    <w:name w:val="WWNum43"/>
    <w:basedOn w:val="Semlista"/>
    <w:pPr>
      <w:numPr>
        <w:numId w:val="10"/>
      </w:numPr>
    </w:pPr>
  </w:style>
  <w:style w:type="numbering" w:customStyle="1" w:styleId="WWNum41">
    <w:name w:val="WWNum41"/>
    <w:basedOn w:val="Semlista"/>
    <w:pPr>
      <w:numPr>
        <w:numId w:val="11"/>
      </w:numPr>
    </w:pPr>
  </w:style>
  <w:style w:type="character" w:styleId="Refdenotaderodap">
    <w:name w:val="footnote reference"/>
    <w:basedOn w:val="Tipodeletrapredefinidodopargrafo"/>
    <w:uiPriority w:val="99"/>
    <w:semiHidden/>
    <w:unhideWhenUsed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70227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0227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02274"/>
    <w:rPr>
      <w:color w:val="954F72" w:themeColor="followedHyperlink"/>
      <w:u w:val="single"/>
    </w:rPr>
  </w:style>
  <w:style w:type="paragraph" w:customStyle="1" w:styleId="bashscript">
    <w:name w:val="bash_script"/>
    <w:basedOn w:val="Textbody"/>
    <w:link w:val="bashscriptCarter"/>
    <w:qFormat/>
    <w:rsid w:val="004F627C"/>
    <w:pPr>
      <w:tabs>
        <w:tab w:val="left" w:pos="891"/>
      </w:tabs>
      <w:spacing w:after="0" w:line="240" w:lineRule="auto"/>
      <w:ind w:left="444"/>
    </w:pPr>
    <w:rPr>
      <w:rFonts w:ascii="Courier New" w:hAnsi="Courier New" w:cs="Courier New"/>
      <w:sz w:val="20"/>
      <w:szCs w:val="20"/>
      <w:lang w:val="en-GB"/>
    </w:rPr>
  </w:style>
  <w:style w:type="paragraph" w:customStyle="1" w:styleId="Questo">
    <w:name w:val="Questão"/>
    <w:basedOn w:val="Questo1"/>
    <w:link w:val="QuestoCarter"/>
    <w:qFormat/>
    <w:rsid w:val="00E43961"/>
    <w:pPr>
      <w:numPr>
        <w:numId w:val="12"/>
      </w:numPr>
      <w:tabs>
        <w:tab w:val="left" w:pos="571"/>
      </w:tabs>
      <w:spacing w:after="120" w:line="240" w:lineRule="auto"/>
      <w:ind w:left="454" w:hanging="454"/>
      <w:jc w:val="both"/>
    </w:pPr>
    <w:rPr>
      <w:sz w:val="22"/>
      <w:szCs w:val="22"/>
      <w:lang w:val="pt-PT"/>
    </w:rPr>
  </w:style>
  <w:style w:type="character" w:customStyle="1" w:styleId="StandardCarter">
    <w:name w:val="Standard Caráter"/>
    <w:basedOn w:val="Tipodeletrapredefinidodopargrafo"/>
    <w:link w:val="Standard"/>
    <w:rsid w:val="004F627C"/>
  </w:style>
  <w:style w:type="character" w:customStyle="1" w:styleId="TextbodyCarter">
    <w:name w:val="Text body Caráter"/>
    <w:basedOn w:val="StandardCarter"/>
    <w:link w:val="Textbody"/>
    <w:rsid w:val="004F627C"/>
  </w:style>
  <w:style w:type="character" w:customStyle="1" w:styleId="bashscriptCarter">
    <w:name w:val="bash_script Caráter"/>
    <w:basedOn w:val="TextbodyCarter"/>
    <w:link w:val="bashscript"/>
    <w:rsid w:val="004F627C"/>
    <w:rPr>
      <w:rFonts w:ascii="Courier New" w:hAnsi="Courier New" w:cs="Courier New"/>
      <w:sz w:val="20"/>
      <w:szCs w:val="20"/>
      <w:lang w:val="en-GB"/>
    </w:rPr>
  </w:style>
  <w:style w:type="paragraph" w:customStyle="1" w:styleId="Alnea">
    <w:name w:val="Alínea"/>
    <w:basedOn w:val="Questo1"/>
    <w:link w:val="AlneaCarter"/>
    <w:qFormat/>
    <w:rsid w:val="00971F6A"/>
    <w:pPr>
      <w:numPr>
        <w:ilvl w:val="1"/>
        <w:numId w:val="13"/>
      </w:numPr>
      <w:tabs>
        <w:tab w:val="left" w:pos="1080"/>
      </w:tabs>
      <w:spacing w:after="120" w:line="240" w:lineRule="auto"/>
      <w:ind w:left="1077" w:hanging="357"/>
      <w:jc w:val="both"/>
    </w:pPr>
    <w:rPr>
      <w:sz w:val="22"/>
      <w:szCs w:val="22"/>
      <w:lang w:val="pt-PT"/>
    </w:rPr>
  </w:style>
  <w:style w:type="character" w:customStyle="1" w:styleId="Questo1Carter">
    <w:name w:val="Questão 1 Caráter"/>
    <w:basedOn w:val="Tipodeletrapredefinidodopargrafo"/>
    <w:link w:val="Questo1"/>
    <w:rsid w:val="00E43961"/>
    <w:rPr>
      <w:lang w:val="en-GB" w:eastAsia="en-US"/>
    </w:rPr>
  </w:style>
  <w:style w:type="character" w:customStyle="1" w:styleId="QuestoCarter">
    <w:name w:val="Questão Caráter"/>
    <w:basedOn w:val="Questo1Carter"/>
    <w:link w:val="Questo"/>
    <w:rsid w:val="00E43961"/>
    <w:rPr>
      <w:sz w:val="22"/>
      <w:szCs w:val="22"/>
      <w:lang w:val="en-GB" w:eastAsia="en-US"/>
    </w:rPr>
  </w:style>
  <w:style w:type="character" w:customStyle="1" w:styleId="AlneaCarter">
    <w:name w:val="Alínea Caráter"/>
    <w:basedOn w:val="Questo1Carter"/>
    <w:link w:val="Alnea"/>
    <w:rsid w:val="00971F6A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campos\Documents\UA_Ensino\SO_LEI\SO_23_24\SO_22_23_AGC_aulas_pr&#225;tica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SO_22_23_AGC_aulas_práticas.dotx</Template>
  <TotalTime>0</TotalTime>
  <Pages>1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>Universidade de Aveiro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Sistemas Operativos</dc:subject>
  <dc:creator>António Campos</dc:creator>
  <cp:lastModifiedBy>António Campos</cp:lastModifiedBy>
  <cp:revision>2</cp:revision>
  <cp:lastPrinted>2022-10-25T14:46:00Z</cp:lastPrinted>
  <dcterms:created xsi:type="dcterms:W3CDTF">2023-09-16T16:10:00Z</dcterms:created>
  <dcterms:modified xsi:type="dcterms:W3CDTF">2023-09-16T16:10:00Z</dcterms:modified>
</cp:coreProperties>
</file>